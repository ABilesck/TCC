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99" w:rsidRPr="009A71A8" w:rsidRDefault="009A71A8" w:rsidP="009A71A8">
      <w:pPr>
        <w:ind w:firstLine="0"/>
        <w:jc w:val="center"/>
        <w:rPr>
          <w:rFonts w:eastAsia="Times New Roman"/>
          <w:b/>
          <w:color w:val="000000"/>
          <w:sz w:val="32"/>
          <w:szCs w:val="32"/>
          <w:lang w:eastAsia="pt-BR"/>
        </w:rPr>
      </w:pPr>
      <w:bookmarkStart w:id="0" w:name="_GoBack"/>
      <w:r>
        <w:rPr>
          <w:rFonts w:eastAsia="Times New Roman"/>
          <w:b/>
          <w:noProof/>
          <w:color w:val="000000"/>
          <w:sz w:val="32"/>
          <w:szCs w:val="32"/>
          <w:lang w:eastAsia="pt-BR" w:bidi="ar-SA"/>
        </w:rPr>
        <w:t>ETEC FERNANDO PRESTES</w:t>
      </w:r>
    </w:p>
    <w:bookmarkEnd w:id="0"/>
    <w:p w:rsidR="00043B99" w:rsidRDefault="00043B99" w:rsidP="00043B99">
      <w:pPr>
        <w:rPr>
          <w:rFonts w:eastAsia="Times New Roman"/>
          <w:color w:val="000000"/>
          <w:sz w:val="28"/>
          <w:szCs w:val="28"/>
          <w:lang w:eastAsia="pt-BR"/>
        </w:rPr>
      </w:pPr>
    </w:p>
    <w:p w:rsidR="00043B99" w:rsidRDefault="00043B99" w:rsidP="00043B99">
      <w:pPr>
        <w:rPr>
          <w:rFonts w:eastAsia="Times New Roman"/>
          <w:color w:val="000000"/>
          <w:sz w:val="28"/>
          <w:szCs w:val="28"/>
          <w:lang w:eastAsia="pt-BR"/>
        </w:rPr>
      </w:pPr>
    </w:p>
    <w:p w:rsidR="00073364" w:rsidRDefault="00073364" w:rsidP="004D439F">
      <w:pPr>
        <w:ind w:firstLine="0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43B99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5B1959" w:rsidP="00043B99">
      <w:pPr>
        <w:jc w:val="center"/>
        <w:rPr>
          <w:rFonts w:eastAsia="Times New Roman"/>
          <w:color w:val="000000"/>
          <w:szCs w:val="28"/>
          <w:lang w:eastAsia="pt-BR"/>
        </w:rPr>
      </w:pPr>
      <w:r>
        <w:rPr>
          <w:rFonts w:eastAsia="Times New Roman"/>
          <w:color w:val="000000"/>
          <w:szCs w:val="28"/>
          <w:lang w:eastAsia="pt-BR"/>
        </w:rPr>
        <w:t>ALEX VIANNA BILESCK DE PONTES</w:t>
      </w:r>
    </w:p>
    <w:p w:rsidR="00073364" w:rsidRDefault="005B1959" w:rsidP="00043B99">
      <w:pPr>
        <w:jc w:val="center"/>
        <w:rPr>
          <w:rFonts w:eastAsia="Times New Roman"/>
          <w:color w:val="000000"/>
          <w:szCs w:val="28"/>
          <w:lang w:eastAsia="pt-BR"/>
        </w:rPr>
      </w:pPr>
      <w:r>
        <w:rPr>
          <w:rFonts w:eastAsia="Times New Roman"/>
          <w:color w:val="000000"/>
          <w:szCs w:val="28"/>
          <w:lang w:eastAsia="pt-BR"/>
        </w:rPr>
        <w:t>CARLOS AUGUSTO SOARES CORRÊA</w:t>
      </w:r>
    </w:p>
    <w:p w:rsidR="00073364" w:rsidRDefault="005B1959" w:rsidP="00043B99">
      <w:pPr>
        <w:jc w:val="center"/>
        <w:rPr>
          <w:rFonts w:eastAsia="Times New Roman"/>
          <w:color w:val="000000"/>
          <w:szCs w:val="28"/>
          <w:lang w:eastAsia="pt-BR"/>
        </w:rPr>
      </w:pPr>
      <w:r>
        <w:rPr>
          <w:rFonts w:eastAsia="Times New Roman"/>
          <w:color w:val="000000"/>
          <w:szCs w:val="28"/>
          <w:lang w:eastAsia="pt-BR"/>
        </w:rPr>
        <w:t>GUILHERME HENRIQUE MELLO E ALMEIDA</w:t>
      </w:r>
    </w:p>
    <w:p w:rsidR="00073364" w:rsidRDefault="005B1959" w:rsidP="00043B99">
      <w:pPr>
        <w:jc w:val="center"/>
        <w:rPr>
          <w:rFonts w:eastAsia="Times New Roman"/>
          <w:color w:val="000000"/>
          <w:szCs w:val="28"/>
          <w:lang w:eastAsia="pt-BR"/>
        </w:rPr>
      </w:pPr>
      <w:r>
        <w:rPr>
          <w:rFonts w:eastAsia="Times New Roman"/>
          <w:color w:val="000000"/>
          <w:szCs w:val="28"/>
          <w:lang w:eastAsia="pt-BR"/>
        </w:rPr>
        <w:t xml:space="preserve">MAYARA JULIANA CAMARGO MARCOS </w:t>
      </w:r>
    </w:p>
    <w:p w:rsidR="00073364" w:rsidRDefault="00073364" w:rsidP="00043B99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43B99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43B99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43B99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73364">
      <w:pPr>
        <w:jc w:val="center"/>
        <w:rPr>
          <w:rFonts w:eastAsia="Times New Roman"/>
          <w:color w:val="000000"/>
          <w:sz w:val="28"/>
          <w:szCs w:val="28"/>
          <w:lang w:eastAsia="pt-BR"/>
        </w:rPr>
      </w:pPr>
    </w:p>
    <w:p w:rsidR="00073364" w:rsidRPr="004717D5" w:rsidRDefault="00073364" w:rsidP="00073364">
      <w:pPr>
        <w:jc w:val="center"/>
        <w:rPr>
          <w:rFonts w:eastAsia="Times New Roman"/>
          <w:b/>
          <w:color w:val="000000"/>
          <w:szCs w:val="28"/>
          <w:lang w:eastAsia="pt-BR"/>
        </w:rPr>
      </w:pPr>
      <w:r w:rsidRPr="004717D5">
        <w:rPr>
          <w:rFonts w:eastAsia="Times New Roman"/>
          <w:b/>
          <w:color w:val="000000"/>
          <w:sz w:val="28"/>
          <w:szCs w:val="28"/>
          <w:lang w:eastAsia="pt-BR"/>
        </w:rPr>
        <w:t>T</w:t>
      </w:r>
      <w:r w:rsidR="005B1959">
        <w:rPr>
          <w:rFonts w:eastAsia="Times New Roman"/>
          <w:b/>
          <w:color w:val="000000"/>
          <w:sz w:val="28"/>
          <w:szCs w:val="28"/>
          <w:lang w:eastAsia="pt-BR"/>
        </w:rPr>
        <w:t>rabalho de Conclusão de Curso</w:t>
      </w:r>
    </w:p>
    <w:p w:rsidR="00073364" w:rsidRDefault="00073364" w:rsidP="004D439F">
      <w:pPr>
        <w:ind w:firstLine="0"/>
        <w:rPr>
          <w:rFonts w:eastAsia="Times New Roman"/>
          <w:color w:val="000000"/>
          <w:szCs w:val="28"/>
          <w:lang w:eastAsia="pt-BR"/>
        </w:rPr>
      </w:pPr>
    </w:p>
    <w:p w:rsidR="004D439F" w:rsidRDefault="004D439F" w:rsidP="004D439F">
      <w:pPr>
        <w:ind w:firstLine="0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73364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73364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143E29">
      <w:pPr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73364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73364">
      <w:pPr>
        <w:jc w:val="center"/>
        <w:rPr>
          <w:rFonts w:eastAsia="Times New Roman"/>
          <w:color w:val="000000"/>
          <w:szCs w:val="28"/>
          <w:lang w:eastAsia="pt-BR"/>
        </w:rPr>
      </w:pPr>
    </w:p>
    <w:p w:rsidR="00073364" w:rsidRDefault="00073364" w:rsidP="00073364">
      <w:pPr>
        <w:jc w:val="center"/>
        <w:rPr>
          <w:rFonts w:eastAsia="Times New Roman"/>
          <w:color w:val="000000"/>
          <w:szCs w:val="28"/>
          <w:lang w:eastAsia="pt-BR"/>
        </w:rPr>
      </w:pPr>
      <w:r>
        <w:rPr>
          <w:rFonts w:eastAsia="Times New Roman"/>
          <w:color w:val="000000"/>
          <w:szCs w:val="28"/>
          <w:lang w:eastAsia="pt-BR"/>
        </w:rPr>
        <w:t>Sorocaba</w:t>
      </w:r>
    </w:p>
    <w:p w:rsidR="00073364" w:rsidRDefault="00694B29" w:rsidP="00073364">
      <w:pPr>
        <w:jc w:val="center"/>
        <w:rPr>
          <w:rFonts w:eastAsia="Times New Roman"/>
          <w:color w:val="000000"/>
          <w:szCs w:val="28"/>
          <w:lang w:eastAsia="pt-BR"/>
        </w:rPr>
      </w:pPr>
      <w:r>
        <w:rPr>
          <w:rFonts w:eastAsia="Times New Roman"/>
          <w:color w:val="000000"/>
          <w:szCs w:val="28"/>
          <w:lang w:eastAsia="pt-BR"/>
        </w:rPr>
        <w:t>2018</w:t>
      </w:r>
    </w:p>
    <w:p w:rsidR="004717D5" w:rsidRDefault="004717D5" w:rsidP="00E05C12">
      <w:pPr>
        <w:jc w:val="center"/>
        <w:rPr>
          <w:rFonts w:eastAsia="Times New Roman"/>
          <w:color w:val="000000"/>
          <w:szCs w:val="28"/>
          <w:lang w:eastAsia="pt-BR"/>
        </w:rPr>
      </w:pPr>
      <w:r>
        <w:rPr>
          <w:rFonts w:eastAsia="Times New Roman"/>
          <w:color w:val="000000"/>
          <w:szCs w:val="28"/>
          <w:lang w:eastAsia="pt-BR"/>
        </w:rPr>
        <w:lastRenderedPageBreak/>
        <w:br w:type="page"/>
      </w:r>
    </w:p>
    <w:sdt>
      <w:sdtPr>
        <w:rPr>
          <w:rFonts w:cs="Mangal"/>
          <w:szCs w:val="29"/>
          <w:lang w:eastAsia="zh-CN" w:bidi="hi-IN"/>
        </w:rPr>
        <w:id w:val="-212969488"/>
        <w:docPartObj>
          <w:docPartGallery w:val="Table of Contents"/>
          <w:docPartUnique/>
        </w:docPartObj>
      </w:sdtPr>
      <w:sdtEndPr>
        <w:rPr>
          <w:lang w:eastAsia="pt-BR"/>
        </w:rPr>
      </w:sdtEndPr>
      <w:sdtContent>
        <w:p w:rsidR="00912B7F" w:rsidRPr="00912B7F" w:rsidRDefault="00901DB5" w:rsidP="00A04C50">
          <w:pPr>
            <w:pStyle w:val="CabealhodoSumrio"/>
            <w:numPr>
              <w:ilvl w:val="0"/>
              <w:numId w:val="0"/>
            </w:numPr>
            <w:jc w:val="center"/>
          </w:pPr>
          <w:r w:rsidRPr="00912B7F">
            <w:t>Sumário</w:t>
          </w:r>
        </w:p>
        <w:p w:rsidR="00E05C12" w:rsidRDefault="00901DB5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 w:bidi="ar-SA"/>
            </w:rPr>
          </w:pPr>
          <w:r>
            <w:fldChar w:fldCharType="begin"/>
          </w:r>
          <w:r w:rsidRPr="00901DB5">
            <w:instrText xml:space="preserve"> TOC \o "1-3" \h \z \u </w:instrText>
          </w:r>
          <w:r>
            <w:fldChar w:fldCharType="separate"/>
          </w:r>
          <w:hyperlink w:anchor="_Toc3273255" w:history="1">
            <w:r w:rsidR="00E05C12" w:rsidRPr="003E1B3C">
              <w:rPr>
                <w:rStyle w:val="Hyperlink"/>
                <w:noProof/>
              </w:rPr>
              <w:t>1.</w:t>
            </w:r>
            <w:r w:rsidR="00E05C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 w:bidi="ar-SA"/>
              </w:rPr>
              <w:tab/>
            </w:r>
            <w:r w:rsidR="00E05C12" w:rsidRPr="003E1B3C">
              <w:rPr>
                <w:rStyle w:val="Hyperlink"/>
                <w:noProof/>
              </w:rPr>
              <w:t>Percepção da necessidade e Levantamento de dados</w:t>
            </w:r>
            <w:r w:rsidR="00E05C12">
              <w:rPr>
                <w:noProof/>
                <w:webHidden/>
              </w:rPr>
              <w:tab/>
            </w:r>
            <w:r w:rsidR="00E05C12">
              <w:rPr>
                <w:noProof/>
                <w:webHidden/>
              </w:rPr>
              <w:fldChar w:fldCharType="begin"/>
            </w:r>
            <w:r w:rsidR="00E05C12">
              <w:rPr>
                <w:noProof/>
                <w:webHidden/>
              </w:rPr>
              <w:instrText xml:space="preserve"> PAGEREF _Toc3273255 \h </w:instrText>
            </w:r>
            <w:r w:rsidR="00E05C12">
              <w:rPr>
                <w:noProof/>
                <w:webHidden/>
              </w:rPr>
            </w:r>
            <w:r w:rsidR="00E05C12">
              <w:rPr>
                <w:noProof/>
                <w:webHidden/>
              </w:rPr>
              <w:fldChar w:fldCharType="separate"/>
            </w:r>
            <w:r w:rsidR="009A71A8">
              <w:rPr>
                <w:noProof/>
                <w:webHidden/>
              </w:rPr>
              <w:t>4</w:t>
            </w:r>
            <w:r w:rsidR="00E05C12">
              <w:rPr>
                <w:noProof/>
                <w:webHidden/>
              </w:rPr>
              <w:fldChar w:fldCharType="end"/>
            </w:r>
          </w:hyperlink>
        </w:p>
        <w:p w:rsidR="00454512" w:rsidRDefault="00901DB5" w:rsidP="00454512">
          <w:pPr>
            <w:pStyle w:val="Ttulo1"/>
            <w:numPr>
              <w:ilvl w:val="0"/>
              <w:numId w:val="0"/>
            </w:numPr>
          </w:pPr>
          <w:r>
            <w:fldChar w:fldCharType="end"/>
          </w:r>
        </w:p>
      </w:sdtContent>
    </w:sdt>
    <w:p w:rsidR="00454512" w:rsidRPr="00454512" w:rsidRDefault="00454512" w:rsidP="00454512"/>
    <w:p w:rsidR="00454512" w:rsidRPr="00454512" w:rsidRDefault="00454512" w:rsidP="00454512"/>
    <w:p w:rsidR="00454512" w:rsidRDefault="00454512" w:rsidP="00454512"/>
    <w:p w:rsidR="00454512" w:rsidRDefault="00454512" w:rsidP="00454512">
      <w:pPr>
        <w:tabs>
          <w:tab w:val="left" w:pos="5925"/>
        </w:tabs>
      </w:pPr>
      <w:r>
        <w:tab/>
      </w:r>
    </w:p>
    <w:p w:rsidR="00DC5C0F" w:rsidRDefault="00DC5C0F" w:rsidP="00DC5C0F">
      <w:pPr>
        <w:rPr>
          <w:lang w:eastAsia="pt-BR"/>
        </w:rPr>
      </w:pPr>
      <w:r>
        <w:rPr>
          <w:lang w:eastAsia="pt-BR"/>
        </w:rPr>
        <w:br w:type="page"/>
      </w:r>
    </w:p>
    <w:p w:rsidR="005B1959" w:rsidRPr="004C06DA" w:rsidRDefault="004C06DA" w:rsidP="00E05C12">
      <w:pPr>
        <w:pStyle w:val="Ttulo1"/>
        <w:numPr>
          <w:ilvl w:val="0"/>
          <w:numId w:val="15"/>
        </w:numPr>
      </w:pPr>
      <w:bookmarkStart w:id="1" w:name="_Toc3273255"/>
      <w:r w:rsidRPr="004C06DA">
        <w:lastRenderedPageBreak/>
        <w:t>Percepção da necessidade</w:t>
      </w:r>
      <w:r>
        <w:t xml:space="preserve"> e </w:t>
      </w:r>
      <w:r w:rsidRPr="004C06DA">
        <w:t>Levantamento de dados</w:t>
      </w:r>
      <w:bookmarkEnd w:id="1"/>
    </w:p>
    <w:p w:rsidR="00E05C12" w:rsidRDefault="00E05C12" w:rsidP="00E05C12">
      <w:r>
        <w:t>Durante a visita realizada no dia 23/02 foi realizado o questionário para o cliente, tendo 11(onze) tópicos pontuados, sendo eles: como a renda mensal é administrada, quantos serviços podem ser feitos ao mesmo tempo, como cada serviço é controlado, qual o tipo da clientela, como clientes são registrados, como funcionários são registrados, como estoque é controlado, como fornecedores são controlados, como é feito o relatório, como são atribuídos veículos à clientes, como é controlado o prazo de entregas de serviços.</w:t>
      </w:r>
    </w:p>
    <w:p w:rsidR="00E05C12" w:rsidRDefault="00E05C12" w:rsidP="00E05C12">
      <w:r>
        <w:t>A renda mensal é administrada em forma de receita/despesa, no f</w:t>
      </w:r>
      <w:r w:rsidRPr="004C06DA">
        <w:t>im do mês</w:t>
      </w:r>
      <w:r>
        <w:t xml:space="preserve"> é</w:t>
      </w:r>
      <w:r w:rsidRPr="004C06DA">
        <w:t xml:space="preserve"> tira</w:t>
      </w:r>
      <w:r>
        <w:t>do as</w:t>
      </w:r>
      <w:r w:rsidRPr="004C06DA">
        <w:t xml:space="preserve"> despesas operacionais, </w:t>
      </w:r>
      <w:proofErr w:type="gramStart"/>
      <w:r w:rsidRPr="004C06DA">
        <w:rPr>
          <w:i/>
        </w:rPr>
        <w:t>pro</w:t>
      </w:r>
      <w:proofErr w:type="gramEnd"/>
      <w:r w:rsidRPr="004C06DA">
        <w:rPr>
          <w:i/>
        </w:rPr>
        <w:t xml:space="preserve"> labore</w:t>
      </w:r>
      <w:r w:rsidRPr="004C06DA">
        <w:t>, prestador</w:t>
      </w:r>
      <w:r>
        <w:t>es</w:t>
      </w:r>
      <w:r w:rsidRPr="004C06DA">
        <w:t xml:space="preserve"> de serviço</w:t>
      </w:r>
      <w:r>
        <w:t>s, f</w:t>
      </w:r>
      <w:r w:rsidRPr="004C06DA">
        <w:t>echamento de contas</w:t>
      </w:r>
      <w:r>
        <w:t>, tudo f</w:t>
      </w:r>
      <w:r w:rsidRPr="004C06DA">
        <w:t>eito manual</w:t>
      </w:r>
      <w:r>
        <w:t>mente</w:t>
      </w:r>
      <w:r w:rsidRPr="004C06DA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É feito em média 5 serviços ao mesmo tempo por dia. Os serviços são controlados por </w:t>
      </w:r>
      <w:r w:rsidRPr="004C06DA">
        <w:t xml:space="preserve">ordem de serviço. Custo da mão de obra, custo das peças, nome do cliente, endereço cliente, e-mail, CPF, placa do carro, marca, modelo, cor, ano, quilômetro rodado, tipo do combustível, cadastro do carro, cliente, mecânico, aprovação, forma de pagamento, tipo de serviço, valor </w:t>
      </w:r>
      <w:proofErr w:type="gramStart"/>
      <w:r w:rsidRPr="004C06DA">
        <w:t>da(</w:t>
      </w:r>
      <w:proofErr w:type="gramEnd"/>
      <w:r w:rsidRPr="004C06DA">
        <w:t>s) peça(s), quantidade de peça(s), valor da mão de obra (valor + algum desconto)</w:t>
      </w:r>
      <w:r>
        <w:t xml:space="preserve"> e</w:t>
      </w:r>
      <w:r w:rsidRPr="004C06DA">
        <w:t xml:space="preserve"> observações gerais.</w:t>
      </w:r>
      <w:r>
        <w:t xml:space="preserve"> Os clientes são </w:t>
      </w:r>
      <w:proofErr w:type="gramStart"/>
      <w:r>
        <w:t>tanto pessoas físicas</w:t>
      </w:r>
      <w:proofErr w:type="gramEnd"/>
      <w:r>
        <w:t>, quanto jurídicas, sendo registrado por n</w:t>
      </w:r>
      <w:r w:rsidRPr="004C06DA">
        <w:t>ome completo, endereço, e-mail</w:t>
      </w:r>
      <w:r>
        <w:t>, telefone, dados pessoais e d</w:t>
      </w:r>
      <w:r w:rsidRPr="004C06DA">
        <w:t>ata de nascimento.</w:t>
      </w:r>
      <w:r>
        <w:t xml:space="preserve"> Funcionários são registrados da seguinte forma: p</w:t>
      </w:r>
      <w:r w:rsidRPr="004C06DA">
        <w:t>restadores de serviços, comissão, prestador emite nota fiscal no final do mê</w:t>
      </w:r>
      <w:r>
        <w:t>s, r</w:t>
      </w:r>
      <w:r w:rsidRPr="004C06DA">
        <w:t>azão social, endereço, CNPJ, info</w:t>
      </w:r>
      <w:r>
        <w:t>rmação de conta bancaria e</w:t>
      </w:r>
      <w:r w:rsidRPr="004C06DA">
        <w:t xml:space="preserve"> pagamento semanal</w:t>
      </w:r>
      <w:r>
        <w:t>. O estoque é controlado por: p</w:t>
      </w:r>
      <w:r w:rsidRPr="004C06DA">
        <w:t>rodutos de giro (óleo, vela etc.), preço da compra e preço da venda, quantidade unitária</w:t>
      </w:r>
      <w:r>
        <w:t xml:space="preserve"> e</w:t>
      </w:r>
      <w:r w:rsidRPr="004C06DA">
        <w:t xml:space="preserve"> quantidade de caixas. </w:t>
      </w:r>
      <w:r>
        <w:t xml:space="preserve">Fornecedores são controlados por notas </w:t>
      </w:r>
      <w:r w:rsidRPr="004C06DA">
        <w:t xml:space="preserve">fiscais das peças, </w:t>
      </w:r>
      <w:proofErr w:type="gramStart"/>
      <w:r w:rsidRPr="004C06DA">
        <w:t>cotação</w:t>
      </w:r>
      <w:proofErr w:type="gramEnd"/>
      <w:r w:rsidRPr="004C06DA">
        <w:t xml:space="preserve"> (entre os cadastrados), fechamento semanal, valor total, tipo de pagamento, cheque (30, 60, 90 dia</w:t>
      </w:r>
      <w:r>
        <w:t xml:space="preserve">s) e </w:t>
      </w:r>
      <w:r w:rsidRPr="004C06DA">
        <w:t>boleto.</w:t>
      </w:r>
      <w:r>
        <w:t xml:space="preserve"> Relatório financeiro é feito manualmente pelo proprietário do estabelecimento. Cada veículo é atribuído com seu respectivo dono por meio de uma tabela cliente/carro. Os prazos são controlados da seguinte forma: s</w:t>
      </w:r>
      <w:r w:rsidRPr="004C06DA">
        <w:t>e o serviço</w:t>
      </w:r>
      <w:r>
        <w:t xml:space="preserve"> prestado for</w:t>
      </w:r>
      <w:r w:rsidRPr="004C06DA">
        <w:t xml:space="preserve"> rápido, o </w:t>
      </w:r>
      <w:r>
        <w:t>cliente aguarda</w:t>
      </w:r>
      <w:r w:rsidRPr="004C06DA">
        <w:t xml:space="preserve"> na oficina, </w:t>
      </w:r>
      <w:r>
        <w:t>caso contrário</w:t>
      </w:r>
      <w:r w:rsidRPr="004C06DA">
        <w:t>, é feita uma data de previsão e a entrega é feita no final do último dia do serviço. Feita a finalização, liga-se para o cliente. Qualquer imprevisto é comunicado ao cliente.</w:t>
      </w:r>
    </w:p>
    <w:p w:rsidR="004D481A" w:rsidRDefault="00E05C12" w:rsidP="00E05C12">
      <w:r>
        <w:t xml:space="preserve">Tendo em vista os tópicos pontuados e as informações recolhidas sobre o cliente, </w:t>
      </w:r>
      <w:proofErr w:type="gramStart"/>
      <w:r>
        <w:t>será</w:t>
      </w:r>
      <w:proofErr w:type="gramEnd"/>
      <w:r>
        <w:t xml:space="preserve"> desenvolvido um sistema que visará otimizar todo o estabelecimento, </w:t>
      </w:r>
      <w:r>
        <w:lastRenderedPageBreak/>
        <w:t>incluindo também um sistema de pesquisa por cliente, cadastro de novas marcas, retorno de peças por eventuais problemas (com garantia de seis meses) e problemas com interface e achar onde ficam os menus.</w:t>
      </w:r>
    </w:p>
    <w:p w:rsidR="0049007A" w:rsidRPr="004D481A" w:rsidRDefault="0049007A" w:rsidP="00E05C12">
      <w:pPr>
        <w:rPr>
          <w:rFonts w:eastAsia="Times New Roman"/>
          <w:color w:val="000000"/>
          <w:szCs w:val="28"/>
          <w:lang w:eastAsia="pt-BR"/>
        </w:rPr>
      </w:pPr>
      <w:r w:rsidRPr="0049007A">
        <w:rPr>
          <w:rFonts w:eastAsia="Times New Roman"/>
          <w:color w:val="000000"/>
          <w:szCs w:val="28"/>
          <w:lang w:eastAsia="pt-BR"/>
        </w:rPr>
        <w:t>O sistema atual é de complexidade elevada, utilizando muitos formulários para realizar tarefas simples, sendo inutilizado pelo proprietário durante a maior parte do tempo, só é usado para realizar a ordem de serviço, todo o controle com exceção disso é feito utilizando um caderno e tabelas desenhadas à mão.</w:t>
      </w:r>
      <w:r>
        <w:rPr>
          <w:rFonts w:eastAsia="Times New Roman"/>
          <w:color w:val="000000"/>
          <w:szCs w:val="28"/>
          <w:lang w:eastAsia="pt-BR"/>
        </w:rPr>
        <w:t xml:space="preserve"> O estoque é controlado de acordo com a necessidade, materiais comprados são adquiridos de acordo com a necessidade, ou seja, se está faltando na vitrine, ele compra, sem controle algum.</w:t>
      </w:r>
    </w:p>
    <w:sectPr w:rsidR="0049007A" w:rsidRPr="004D481A" w:rsidSect="00C1373A">
      <w:headerReference w:type="default" r:id="rId8"/>
      <w:pgSz w:w="11906" w:h="16838"/>
      <w:pgMar w:top="1701" w:right="1134" w:bottom="1134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73A" w:rsidRDefault="00C1373A" w:rsidP="004D481A">
      <w:pPr>
        <w:spacing w:after="0" w:line="240" w:lineRule="auto"/>
      </w:pPr>
      <w:r>
        <w:separator/>
      </w:r>
    </w:p>
  </w:endnote>
  <w:endnote w:type="continuationSeparator" w:id="0">
    <w:p w:rsidR="00C1373A" w:rsidRDefault="00C1373A" w:rsidP="004D4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73A" w:rsidRDefault="00C1373A" w:rsidP="004D481A">
      <w:pPr>
        <w:spacing w:after="0" w:line="240" w:lineRule="auto"/>
      </w:pPr>
      <w:r>
        <w:separator/>
      </w:r>
    </w:p>
  </w:footnote>
  <w:footnote w:type="continuationSeparator" w:id="0">
    <w:p w:rsidR="00C1373A" w:rsidRDefault="00C1373A" w:rsidP="004D4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1245938"/>
      <w:docPartObj>
        <w:docPartGallery w:val="Page Numbers (Top of Page)"/>
        <w:docPartUnique/>
      </w:docPartObj>
    </w:sdtPr>
    <w:sdtEndPr/>
    <w:sdtContent>
      <w:p w:rsidR="00F35D83" w:rsidRDefault="00F35D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1A8">
          <w:rPr>
            <w:noProof/>
          </w:rPr>
          <w:t>2</w:t>
        </w:r>
        <w:r>
          <w:fldChar w:fldCharType="end"/>
        </w:r>
      </w:p>
    </w:sdtContent>
  </w:sdt>
  <w:p w:rsidR="00F35D83" w:rsidRPr="00826C4B" w:rsidRDefault="00F35D83" w:rsidP="004D481A">
    <w:pPr>
      <w:pStyle w:val="Cabealho"/>
      <w:jc w:val="right"/>
      <w:rPr>
        <w:color w:val="000000" w:themeColor="text1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6718"/>
    <w:multiLevelType w:val="hybridMultilevel"/>
    <w:tmpl w:val="A232D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23FE"/>
    <w:multiLevelType w:val="hybridMultilevel"/>
    <w:tmpl w:val="F5FC7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28B8"/>
    <w:multiLevelType w:val="hybridMultilevel"/>
    <w:tmpl w:val="BF0A754E"/>
    <w:lvl w:ilvl="0" w:tplc="9F32C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25CE8"/>
    <w:multiLevelType w:val="hybridMultilevel"/>
    <w:tmpl w:val="81FC09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46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F4403"/>
    <w:multiLevelType w:val="hybridMultilevel"/>
    <w:tmpl w:val="E52205B0"/>
    <w:lvl w:ilvl="0" w:tplc="FAC05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51843"/>
    <w:multiLevelType w:val="hybridMultilevel"/>
    <w:tmpl w:val="78829B3A"/>
    <w:lvl w:ilvl="0" w:tplc="37922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D0ADD"/>
    <w:multiLevelType w:val="multilevel"/>
    <w:tmpl w:val="BC1C1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4A776F3D"/>
    <w:multiLevelType w:val="hybridMultilevel"/>
    <w:tmpl w:val="9FC01D42"/>
    <w:lvl w:ilvl="0" w:tplc="ECF89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65630"/>
    <w:multiLevelType w:val="multilevel"/>
    <w:tmpl w:val="95AA3DAC"/>
    <w:lvl w:ilvl="0">
      <w:start w:val="2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E9B1D29"/>
    <w:multiLevelType w:val="hybridMultilevel"/>
    <w:tmpl w:val="44246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33935"/>
    <w:multiLevelType w:val="multilevel"/>
    <w:tmpl w:val="728CF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D0C405C"/>
    <w:multiLevelType w:val="hybridMultilevel"/>
    <w:tmpl w:val="BCC8E9EE"/>
    <w:lvl w:ilvl="0" w:tplc="E64A33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C3281"/>
    <w:multiLevelType w:val="hybridMultilevel"/>
    <w:tmpl w:val="FBF0D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83603"/>
    <w:multiLevelType w:val="hybridMultilevel"/>
    <w:tmpl w:val="56289B70"/>
    <w:lvl w:ilvl="0" w:tplc="7EE0C7C8">
      <w:start w:val="1"/>
      <w:numFmt w:val="decimal"/>
      <w:pStyle w:val="EstiloABNT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13"/>
  </w:num>
  <w:num w:numId="6">
    <w:abstractNumId w:val="14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3A"/>
    <w:rsid w:val="00031B37"/>
    <w:rsid w:val="00043B99"/>
    <w:rsid w:val="00073364"/>
    <w:rsid w:val="000C60C0"/>
    <w:rsid w:val="00143E29"/>
    <w:rsid w:val="001558C6"/>
    <w:rsid w:val="00244A69"/>
    <w:rsid w:val="00246EAF"/>
    <w:rsid w:val="00296A59"/>
    <w:rsid w:val="003C14D2"/>
    <w:rsid w:val="00454512"/>
    <w:rsid w:val="004717D5"/>
    <w:rsid w:val="0049007A"/>
    <w:rsid w:val="004C06DA"/>
    <w:rsid w:val="004D439F"/>
    <w:rsid w:val="004D481A"/>
    <w:rsid w:val="0059557D"/>
    <w:rsid w:val="005B1959"/>
    <w:rsid w:val="00694B29"/>
    <w:rsid w:val="007330E3"/>
    <w:rsid w:val="00826C4B"/>
    <w:rsid w:val="00901DB5"/>
    <w:rsid w:val="00912B7F"/>
    <w:rsid w:val="00974035"/>
    <w:rsid w:val="009A71A8"/>
    <w:rsid w:val="00A04C50"/>
    <w:rsid w:val="00B572DB"/>
    <w:rsid w:val="00B61627"/>
    <w:rsid w:val="00B80CC6"/>
    <w:rsid w:val="00C1373A"/>
    <w:rsid w:val="00C73952"/>
    <w:rsid w:val="00DC5C0F"/>
    <w:rsid w:val="00DD34CD"/>
    <w:rsid w:val="00DE13FC"/>
    <w:rsid w:val="00E05C12"/>
    <w:rsid w:val="00E55CC4"/>
    <w:rsid w:val="00F35D83"/>
    <w:rsid w:val="00FC644A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19B952"/>
  <w15:chartTrackingRefBased/>
  <w15:docId w15:val="{1EB0B4A1-7DA2-4799-8EFF-128F1B13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959"/>
    <w:pPr>
      <w:spacing w:line="360" w:lineRule="auto"/>
      <w:ind w:firstLine="851"/>
      <w:jc w:val="both"/>
    </w:pPr>
    <w:rPr>
      <w:rFonts w:ascii="Arial" w:eastAsia="Noto Sans CJK SC Regular" w:hAnsi="Arial" w:cs="FreeSans"/>
      <w:sz w:val="24"/>
      <w:szCs w:val="24"/>
      <w:lang w:eastAsia="zh-CN" w:bidi="hi-IN"/>
    </w:rPr>
  </w:style>
  <w:style w:type="paragraph" w:styleId="Ttulo1">
    <w:name w:val="heading 1"/>
    <w:basedOn w:val="Normal"/>
    <w:next w:val="EstiloABNT"/>
    <w:link w:val="Ttulo1Char"/>
    <w:autoRedefine/>
    <w:uiPriority w:val="9"/>
    <w:qFormat/>
    <w:rsid w:val="005B1959"/>
    <w:pPr>
      <w:keepNext/>
      <w:keepLines/>
      <w:numPr>
        <w:numId w:val="12"/>
      </w:numPr>
      <w:spacing w:before="120" w:after="120"/>
      <w:outlineLvl w:val="0"/>
    </w:pPr>
    <w:rPr>
      <w:rFonts w:eastAsia="Times New Roman" w:cs="Mangal"/>
      <w:b/>
      <w:color w:val="000000" w:themeColor="text1"/>
      <w:sz w:val="28"/>
      <w:szCs w:val="29"/>
      <w:lang w:eastAsia="pt-BR"/>
    </w:rPr>
  </w:style>
  <w:style w:type="paragraph" w:styleId="Ttulo2">
    <w:name w:val="heading 2"/>
    <w:aliases w:val="subtitulo"/>
    <w:basedOn w:val="Normal"/>
    <w:next w:val="Normal"/>
    <w:link w:val="Ttulo2Char"/>
    <w:uiPriority w:val="9"/>
    <w:unhideWhenUsed/>
    <w:qFormat/>
    <w:rsid w:val="005B1959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="Mangal"/>
      <w:b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95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195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195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195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195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195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195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43E29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D481A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D481A"/>
    <w:rPr>
      <w:rFonts w:ascii="Arial" w:eastAsia="Noto Sans CJK SC Regular" w:hAnsi="Arial" w:cs="Mangal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4D481A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D481A"/>
    <w:rPr>
      <w:rFonts w:ascii="Arial" w:eastAsia="Noto Sans CJK SC Regular" w:hAnsi="Arial" w:cs="Mangal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5B1959"/>
    <w:rPr>
      <w:rFonts w:ascii="Arial" w:eastAsia="Times New Roman" w:hAnsi="Arial" w:cs="Mangal"/>
      <w:b/>
      <w:color w:val="000000" w:themeColor="text1"/>
      <w:sz w:val="28"/>
      <w:szCs w:val="29"/>
      <w:lang w:eastAsia="pt-BR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1DB5"/>
    <w:pPr>
      <w:outlineLvl w:val="9"/>
    </w:pPr>
    <w:rPr>
      <w:rFonts w:cstheme="majorBidi"/>
      <w:szCs w:val="32"/>
      <w:lang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901DB5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901DB5"/>
    <w:rPr>
      <w:color w:val="0563C1" w:themeColor="hyperlink"/>
      <w:u w:val="single"/>
    </w:rPr>
  </w:style>
  <w:style w:type="paragraph" w:customStyle="1" w:styleId="EstiloABNT">
    <w:name w:val="Estilo ABNT"/>
    <w:basedOn w:val="PargrafodaLista"/>
    <w:link w:val="EstiloABNTChar"/>
    <w:rsid w:val="00901DB5"/>
    <w:pPr>
      <w:numPr>
        <w:numId w:val="6"/>
      </w:numPr>
    </w:pPr>
    <w:rPr>
      <w:rFonts w:eastAsia="Times New Roman"/>
      <w:b/>
      <w:color w:val="000000"/>
      <w:sz w:val="28"/>
      <w:szCs w:val="28"/>
      <w:lang w:eastAsia="pt-BR"/>
    </w:rPr>
  </w:style>
  <w:style w:type="paragraph" w:styleId="SemEspaamento">
    <w:name w:val="No Spacing"/>
    <w:uiPriority w:val="1"/>
    <w:qFormat/>
    <w:rsid w:val="00912B7F"/>
    <w:pPr>
      <w:spacing w:after="0" w:line="240" w:lineRule="auto"/>
    </w:pPr>
    <w:rPr>
      <w:rFonts w:ascii="Arial" w:eastAsia="Noto Sans CJK SC Regular" w:hAnsi="Arial" w:cs="Mangal"/>
      <w:sz w:val="24"/>
      <w:szCs w:val="21"/>
      <w:lang w:eastAsia="zh-CN" w:bidi="hi-I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01DB5"/>
    <w:rPr>
      <w:rFonts w:ascii="Arial" w:eastAsia="Noto Sans CJK SC Regular" w:hAnsi="Arial" w:cs="Mangal"/>
      <w:sz w:val="24"/>
      <w:szCs w:val="21"/>
      <w:lang w:eastAsia="zh-CN" w:bidi="hi-IN"/>
    </w:rPr>
  </w:style>
  <w:style w:type="character" w:customStyle="1" w:styleId="EstiloABNTChar">
    <w:name w:val="Estilo ABNT Char"/>
    <w:basedOn w:val="PargrafodaListaChar"/>
    <w:link w:val="EstiloABNT"/>
    <w:rsid w:val="00901DB5"/>
    <w:rPr>
      <w:rFonts w:ascii="Arial" w:eastAsia="Times New Roman" w:hAnsi="Arial" w:cs="Mangal"/>
      <w:b/>
      <w:color w:val="000000"/>
      <w:sz w:val="28"/>
      <w:szCs w:val="28"/>
      <w:lang w:eastAsia="pt-BR" w:bidi="hi-IN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5B1959"/>
    <w:rPr>
      <w:rFonts w:ascii="Arial" w:eastAsiaTheme="majorEastAsia" w:hAnsi="Arial" w:cs="Mangal"/>
      <w:b/>
      <w:sz w:val="24"/>
      <w:szCs w:val="23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95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1959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1959"/>
    <w:rPr>
      <w:rFonts w:asciiTheme="majorHAnsi" w:eastAsiaTheme="majorEastAsia" w:hAnsiTheme="majorHAnsi" w:cs="Mangal"/>
      <w:color w:val="2F5496" w:themeColor="accent1" w:themeShade="BF"/>
      <w:sz w:val="24"/>
      <w:szCs w:val="21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195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1959"/>
    <w:rPr>
      <w:rFonts w:asciiTheme="majorHAnsi" w:eastAsiaTheme="majorEastAsia" w:hAnsiTheme="majorHAnsi" w:cs="Mangal"/>
      <w:i/>
      <w:iCs/>
      <w:color w:val="1F3763" w:themeColor="accent1" w:themeShade="7F"/>
      <w:sz w:val="24"/>
      <w:szCs w:val="21"/>
      <w:lang w:eastAsia="zh-C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1959"/>
    <w:rPr>
      <w:rFonts w:asciiTheme="majorHAnsi" w:eastAsiaTheme="majorEastAsia" w:hAnsiTheme="majorHAnsi" w:cs="Mangal"/>
      <w:color w:val="272727" w:themeColor="text1" w:themeTint="D8"/>
      <w:sz w:val="21"/>
      <w:szCs w:val="19"/>
      <w:lang w:eastAsia="zh-C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1959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C\Modelo%20ABN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34F51-6B87-4E0E-945C-A9AFE2EE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ABNT.dotx</Template>
  <TotalTime>59</TotalTime>
  <Pages>5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 Fernando Prestes</dc:creator>
  <cp:keywords/>
  <dc:description/>
  <cp:lastModifiedBy>Aluno Etec Fernando Prestes</cp:lastModifiedBy>
  <cp:revision>3</cp:revision>
  <cp:lastPrinted>2019-04-16T11:52:00Z</cp:lastPrinted>
  <dcterms:created xsi:type="dcterms:W3CDTF">2019-03-12T10:29:00Z</dcterms:created>
  <dcterms:modified xsi:type="dcterms:W3CDTF">2019-04-16T11:54:00Z</dcterms:modified>
</cp:coreProperties>
</file>